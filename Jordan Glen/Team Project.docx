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B713B" w14:textId="77777777" w:rsidR="00021C04" w:rsidRDefault="00714AA5">
      <w:r>
        <w:rPr>
          <w:noProof/>
        </w:rPr>
        <w:drawing>
          <wp:anchor distT="0" distB="0" distL="114300" distR="114300" simplePos="0" relativeHeight="251658240" behindDoc="1" locked="0" layoutInCell="1" allowOverlap="1" wp14:anchorId="46075DED" wp14:editId="23AB1B7A">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29"/>
      </w:tblGrid>
      <w:tr w:rsidR="00021C04" w14:paraId="472BFB0D" w14:textId="77777777" w:rsidTr="00745C53">
        <w:trPr>
          <w:trHeight w:val="14130"/>
        </w:trPr>
        <w:tc>
          <w:tcPr>
            <w:tcW w:w="12229" w:type="dxa"/>
          </w:tcPr>
          <w:p w14:paraId="5F43CD68" w14:textId="56EAA81E" w:rsidR="00021C04" w:rsidRDefault="009B4B34" w:rsidP="00745C53">
            <w:pPr>
              <w:ind w:left="720"/>
              <w:jc w:val="right"/>
            </w:pPr>
            <w:r>
              <w:rPr>
                <w:noProof/>
              </w:rPr>
              <mc:AlternateContent>
                <mc:Choice Requires="wps">
                  <w:drawing>
                    <wp:inline distT="0" distB="0" distL="0" distR="0" wp14:anchorId="03406A55" wp14:editId="3A0A4299">
                      <wp:extent cx="4650111" cy="4353636"/>
                      <wp:effectExtent l="0" t="0" r="0" b="8890"/>
                      <wp:docPr id="6" name="Text Box 6"/>
                      <wp:cNvGraphicFramePr/>
                      <a:graphic xmlns:a="http://schemas.openxmlformats.org/drawingml/2006/main">
                        <a:graphicData uri="http://schemas.microsoft.com/office/word/2010/wordprocessingShape">
                          <wps:wsp>
                            <wps:cNvSpPr txBox="1"/>
                            <wps:spPr>
                              <a:xfrm>
                                <a:off x="0" y="0"/>
                                <a:ext cx="4650111" cy="4353636"/>
                              </a:xfrm>
                              <a:prstGeom prst="teardrop">
                                <a:avLst/>
                              </a:prstGeom>
                              <a:solidFill>
                                <a:schemeClr val="accent4"/>
                              </a:solidFill>
                              <a:ln w="6350">
                                <a:noFill/>
                              </a:ln>
                            </wps:spPr>
                            <wps:txbx>
                              <w:txbxContent>
                                <w:p w14:paraId="20B06B6B" w14:textId="3347885E" w:rsidR="00D76AB2" w:rsidRPr="000B4502" w:rsidRDefault="009B4B34" w:rsidP="00104080">
                                  <w:pPr>
                                    <w:pStyle w:val="Title"/>
                                    <w:ind w:left="0"/>
                                    <w:jc w:val="right"/>
                                  </w:pPr>
                                  <w:r>
                                    <w:t>Project Idea</w:t>
                                  </w:r>
                                </w:p>
                                <w:p w14:paraId="2B15AD2E" w14:textId="77777777" w:rsidR="00104080" w:rsidRDefault="00104080" w:rsidP="00104080">
                                  <w:pPr>
                                    <w:pStyle w:val="Subtitle"/>
                                    <w:ind w:left="0"/>
                                    <w:jc w:val="right"/>
                                    <w:rPr>
                                      <w:color w:val="595959" w:themeColor="text1" w:themeTint="A6"/>
                                    </w:rPr>
                                  </w:pPr>
                                </w:p>
                                <w:p w14:paraId="79A19839" w14:textId="25717F9E" w:rsidR="00D76AB2" w:rsidRPr="00745C53" w:rsidRDefault="009B4B34" w:rsidP="00104080">
                                  <w:pPr>
                                    <w:pStyle w:val="Subtitle"/>
                                    <w:ind w:left="0"/>
                                    <w:jc w:val="right"/>
                                    <w:rPr>
                                      <w:color w:val="595959" w:themeColor="text1" w:themeTint="A6"/>
                                    </w:rPr>
                                  </w:pPr>
                                  <w:r>
                                    <w:rPr>
                                      <w:color w:val="595959" w:themeColor="text1" w:themeTint="A6"/>
                                    </w:rPr>
                                    <w:t>App Development to help people suffering from GERD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406A55" id="Text Box 6" o:spid="_x0000_s1026" style="width:366.15pt;height:342.8pt;visibility:visible;mso-wrap-style:square;mso-left-percent:-10001;mso-top-percent:-10001;mso-position-horizontal:absolute;mso-position-horizontal-relative:char;mso-position-vertical:absolute;mso-position-vertical-relative:line;mso-left-percent:-10001;mso-top-percent:-10001;v-text-anchor:top" coordsize="4650111,43536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20B06B6B" w14:textId="3347885E" w:rsidR="00D76AB2" w:rsidRPr="000B4502" w:rsidRDefault="009B4B34" w:rsidP="00104080">
                            <w:pPr>
                              <w:pStyle w:val="Title"/>
                              <w:ind w:left="0"/>
                              <w:jc w:val="right"/>
                            </w:pPr>
                            <w:r>
                              <w:t>Project Idea</w:t>
                            </w:r>
                          </w:p>
                          <w:p w14:paraId="2B15AD2E" w14:textId="77777777" w:rsidR="00104080" w:rsidRDefault="00104080" w:rsidP="00104080">
                            <w:pPr>
                              <w:pStyle w:val="Subtitle"/>
                              <w:ind w:left="0"/>
                              <w:jc w:val="right"/>
                              <w:rPr>
                                <w:color w:val="595959" w:themeColor="text1" w:themeTint="A6"/>
                              </w:rPr>
                            </w:pPr>
                          </w:p>
                          <w:p w14:paraId="79A19839" w14:textId="25717F9E" w:rsidR="00D76AB2" w:rsidRPr="00745C53" w:rsidRDefault="009B4B34" w:rsidP="00104080">
                            <w:pPr>
                              <w:pStyle w:val="Subtitle"/>
                              <w:ind w:left="0"/>
                              <w:jc w:val="right"/>
                              <w:rPr>
                                <w:color w:val="595959" w:themeColor="text1" w:themeTint="A6"/>
                              </w:rPr>
                            </w:pPr>
                            <w:r>
                              <w:rPr>
                                <w:color w:val="595959" w:themeColor="text1" w:themeTint="A6"/>
                              </w:rPr>
                              <w:t>App Development to help people suffering from GERD</w:t>
                            </w:r>
                          </w:p>
                        </w:txbxContent>
                      </v:textbox>
                      <w10:anchorlock/>
                    </v:shape>
                  </w:pict>
                </mc:Fallback>
              </mc:AlternateContent>
            </w:r>
          </w:p>
        </w:tc>
      </w:tr>
      <w:tr w:rsidR="00A1111B" w14:paraId="435655D1" w14:textId="77777777" w:rsidTr="00A1111B">
        <w:trPr>
          <w:trHeight w:val="900"/>
        </w:trPr>
        <w:tc>
          <w:tcPr>
            <w:tcW w:w="12229" w:type="dxa"/>
            <w:vAlign w:val="bottom"/>
          </w:tcPr>
          <w:p w14:paraId="7D4B0D9E" w14:textId="77777777" w:rsidR="00A1111B" w:rsidRDefault="00A1111B" w:rsidP="00A1111B">
            <w:pPr>
              <w:ind w:left="720"/>
              <w:jc w:val="right"/>
              <w:rPr>
                <w:noProof/>
              </w:rPr>
            </w:pPr>
          </w:p>
        </w:tc>
      </w:tr>
    </w:tbl>
    <w:p w14:paraId="622710A9" w14:textId="77777777" w:rsidR="00745C53" w:rsidRDefault="00745C53"/>
    <w:p w14:paraId="0FB70627" w14:textId="77777777" w:rsidR="000B4502" w:rsidRDefault="000B4502"/>
    <w:tbl>
      <w:tblPr>
        <w:tblW w:w="12180" w:type="dxa"/>
        <w:tblInd w:w="55" w:type="dxa"/>
        <w:tblCellMar>
          <w:left w:w="115" w:type="dxa"/>
          <w:right w:w="720" w:type="dxa"/>
        </w:tblCellMar>
        <w:tblLook w:val="0000" w:firstRow="0" w:lastRow="0" w:firstColumn="0" w:lastColumn="0" w:noHBand="0" w:noVBand="0"/>
      </w:tblPr>
      <w:tblGrid>
        <w:gridCol w:w="4442"/>
        <w:gridCol w:w="2048"/>
        <w:gridCol w:w="5695"/>
      </w:tblGrid>
      <w:tr w:rsidR="00515218" w14:paraId="2B8455E7" w14:textId="77777777" w:rsidTr="00515218">
        <w:trPr>
          <w:trHeight w:val="2970"/>
        </w:trPr>
        <w:tc>
          <w:tcPr>
            <w:tcW w:w="6090" w:type="dxa"/>
            <w:gridSpan w:val="2"/>
          </w:tcPr>
          <w:p w14:paraId="7B73C913" w14:textId="77777777" w:rsidR="00515218" w:rsidRDefault="00515218" w:rsidP="000B4502">
            <w:r w:rsidRPr="000B4502">
              <w:rPr>
                <w:noProof/>
              </w:rPr>
              <mc:AlternateContent>
                <mc:Choice Requires="wps">
                  <w:drawing>
                    <wp:inline distT="0" distB="0" distL="0" distR="0" wp14:anchorId="1E248F44" wp14:editId="7B98F12D">
                      <wp:extent cx="3674553" cy="1389380"/>
                      <wp:effectExtent l="0" t="0" r="0" b="1270"/>
                      <wp:docPr id="10" name="Text Box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56445CAC" w14:textId="77777777" w:rsidR="00515218" w:rsidRPr="000B4502" w:rsidRDefault="00515218" w:rsidP="000B4502">
                                  <w:pPr>
                                    <w:pStyle w:val="Title"/>
                                    <w:rPr>
                                      <w:color w:val="44546A" w:themeColor="text2"/>
                                    </w:rPr>
                                  </w:pPr>
                                  <w:r w:rsidRPr="000B4502">
                                    <w:rPr>
                                      <w:color w:val="44546A" w:themeColor="text2"/>
                                    </w:rPr>
                                    <w:t>Report Title</w:t>
                                  </w:r>
                                </w:p>
                                <w:p w14:paraId="17A40B0D" w14:textId="77777777" w:rsidR="00515218" w:rsidRPr="000B4502" w:rsidRDefault="00515218" w:rsidP="000B4502">
                                  <w:pPr>
                                    <w:pStyle w:val="Subtitle"/>
                                    <w:rPr>
                                      <w:color w:val="44546A" w:themeColor="text2"/>
                                    </w:rPr>
                                  </w:pPr>
                                  <w:r w:rsidRPr="000B4502">
                                    <w:rPr>
                                      <w:color w:val="44546A" w:themeColor="text2"/>
                                    </w:rPr>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E248F44" id="_x0000_t202" coordsize="21600,21600" o:spt="202" path="m,l,21600r21600,l21600,xe">
                      <v:stroke joinstyle="miter"/>
                      <v:path gradientshapeok="t" o:connecttype="rect"/>
                    </v:shapetype>
                    <v:shape id="Text Box 10" o:spid="_x0000_s1027"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yUHAIAADQ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" filled="f" stroked="f" strokeweight=".5pt">
                      <v:textbox>
                        <w:txbxContent>
                          <w:p w14:paraId="56445CAC" w14:textId="77777777" w:rsidR="00515218" w:rsidRPr="000B4502" w:rsidRDefault="00515218" w:rsidP="000B4502">
                            <w:pPr>
                              <w:pStyle w:val="Title"/>
                              <w:rPr>
                                <w:color w:val="44546A" w:themeColor="text2"/>
                              </w:rPr>
                            </w:pPr>
                            <w:r w:rsidRPr="000B4502">
                              <w:rPr>
                                <w:color w:val="44546A" w:themeColor="text2"/>
                              </w:rPr>
                              <w:t>Report Title</w:t>
                            </w:r>
                          </w:p>
                          <w:p w14:paraId="17A40B0D" w14:textId="77777777" w:rsidR="00515218" w:rsidRPr="000B4502" w:rsidRDefault="00515218" w:rsidP="000B4502">
                            <w:pPr>
                              <w:pStyle w:val="Subtitle"/>
                              <w:rPr>
                                <w:color w:val="44546A" w:themeColor="text2"/>
                              </w:rPr>
                            </w:pPr>
                            <w:r w:rsidRPr="000B4502">
                              <w:rPr>
                                <w:color w:val="44546A" w:themeColor="text2"/>
                              </w:rPr>
                              <w:t>Subtitle</w:t>
                            </w:r>
                          </w:p>
                        </w:txbxContent>
                      </v:textbox>
                      <w10:anchorlock/>
                    </v:shape>
                  </w:pict>
                </mc:Fallback>
              </mc:AlternateContent>
            </w:r>
          </w:p>
        </w:tc>
        <w:tc>
          <w:tcPr>
            <w:tcW w:w="6090" w:type="dxa"/>
          </w:tcPr>
          <w:p w14:paraId="23F5E5F9" w14:textId="77777777" w:rsidR="00515218" w:rsidRDefault="00515218" w:rsidP="000B4502">
            <w:r w:rsidRPr="000B4502">
              <w:rPr>
                <w:noProof/>
              </w:rPr>
              <mc:AlternateContent>
                <mc:Choice Requires="wps">
                  <w:drawing>
                    <wp:inline distT="0" distB="0" distL="0" distR="0" wp14:anchorId="35694482" wp14:editId="7F461C63">
                      <wp:extent cx="3493827" cy="1733550"/>
                      <wp:effectExtent l="0" t="0" r="0" b="0"/>
                      <wp:docPr id="12" name="Text Box 12"/>
                      <wp:cNvGraphicFramePr/>
                      <a:graphic xmlns:a="http://schemas.openxmlformats.org/drawingml/2006/main">
                        <a:graphicData uri="http://schemas.microsoft.com/office/word/2010/wordprocessingShape">
                          <wps:wsp>
                            <wps:cNvSpPr txBox="1"/>
                            <wps:spPr>
                              <a:xfrm>
                                <a:off x="0" y="0"/>
                                <a:ext cx="3493827" cy="1733550"/>
                              </a:xfrm>
                              <a:prstGeom prst="rect">
                                <a:avLst/>
                              </a:prstGeom>
                              <a:noFill/>
                              <a:ln w="6350">
                                <a:noFill/>
                              </a:ln>
                            </wps:spPr>
                            <wps:txbx>
                              <w:txbxContent>
                                <w:p w14:paraId="00FB78E8" w14:textId="6CB42157" w:rsidR="00515218" w:rsidRDefault="009B4B34" w:rsidP="00515218">
                                  <w:pPr>
                                    <w:pStyle w:val="NoSpacing"/>
                                  </w:pPr>
                                  <w:r>
                                    <w:t>Our groups chosen project idea is to create a</w:t>
                                  </w:r>
                                  <w:r w:rsidR="00AA2801">
                                    <w:t xml:space="preserve"> mobile</w:t>
                                  </w:r>
                                  <w:r>
                                    <w:t xml:space="preserve"> application that can be used to assist people who are currently suffering with </w:t>
                                  </w:r>
                                  <w:r w:rsidRPr="00C73D5D">
                                    <w:t>gastroesophageal reflux</w:t>
                                  </w:r>
                                  <w:r>
                                    <w:t xml:space="preserve"> (GERD). GERD is </w:t>
                                  </w:r>
                                  <w:r w:rsidR="003B6B2F">
                                    <w:t xml:space="preserve">a medical condition that is caused by </w:t>
                                  </w:r>
                                  <w:r w:rsidR="00613A93">
                                    <w:t xml:space="preserve">excessive quantities of acid in the stomach, backing up into the esophagus. It can cause chest pains, regurgitation, diarrhea, </w:t>
                                  </w:r>
                                  <w:r w:rsidR="00752291">
                                    <w:t>chronic coughing, worsening asthma and more.</w:t>
                                  </w:r>
                                </w:p>
                                <w:p w14:paraId="32526D02" w14:textId="32AC4044" w:rsidR="00752291" w:rsidRPr="00752291" w:rsidRDefault="00752291" w:rsidP="00515218">
                                  <w:pPr>
                                    <w:pStyle w:val="NoSpacing"/>
                                    <w:rPr>
                                      <w:i/>
                                      <w:iCs/>
                                      <w:color w:val="44546A" w:themeColor="text2"/>
                                    </w:rPr>
                                  </w:pPr>
                                  <w:r>
                                    <w:t>(</w:t>
                                  </w:r>
                                  <w:r>
                                    <w:rPr>
                                      <w:i/>
                                      <w:iCs/>
                                    </w:rPr>
                                    <w:t xml:space="preserve">Jay W Marks, MD 2021, Mayo Clinic Staff 2020, </w:t>
                                  </w:r>
                                  <w:r w:rsidR="008400CD">
                                    <w:rPr>
                                      <w:i/>
                                      <w:iCs/>
                                    </w:rPr>
                                    <w:t>Pramod Kerkar, MD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694482" id="Text Box 12" o:spid="_x0000_s1028" type="#_x0000_t202" style="width:275.1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" filled="f" stroked="f" strokeweight=".5pt">
                      <v:textbox>
                        <w:txbxContent>
                          <w:p w14:paraId="00FB78E8" w14:textId="6CB42157" w:rsidR="00515218" w:rsidRDefault="009B4B34" w:rsidP="00515218">
                            <w:pPr>
                              <w:pStyle w:val="NoSpacing"/>
                            </w:pPr>
                            <w:r>
                              <w:t>Our groups chosen project idea is to create a</w:t>
                            </w:r>
                            <w:r w:rsidR="00AA2801">
                              <w:t xml:space="preserve"> mobile</w:t>
                            </w:r>
                            <w:r>
                              <w:t xml:space="preserve"> application that can be used to assist people who are currently suffering with </w:t>
                            </w:r>
                            <w:r w:rsidRPr="00C73D5D">
                              <w:t>gastroesophageal reflux</w:t>
                            </w:r>
                            <w:r>
                              <w:t xml:space="preserve"> (GERD). GERD is </w:t>
                            </w:r>
                            <w:r w:rsidR="003B6B2F">
                              <w:t xml:space="preserve">a medical condition that is caused by </w:t>
                            </w:r>
                            <w:r w:rsidR="00613A93">
                              <w:t xml:space="preserve">excessive quantities of acid in the stomach, backing up into the esophagus. It can cause chest pains, regurgitation, diarrhea, </w:t>
                            </w:r>
                            <w:r w:rsidR="00752291">
                              <w:t>chronic coughing, worsening asthma and more.</w:t>
                            </w:r>
                          </w:p>
                          <w:p w14:paraId="32526D02" w14:textId="32AC4044" w:rsidR="00752291" w:rsidRPr="00752291" w:rsidRDefault="00752291" w:rsidP="00515218">
                            <w:pPr>
                              <w:pStyle w:val="NoSpacing"/>
                              <w:rPr>
                                <w:i/>
                                <w:iCs/>
                                <w:color w:val="44546A" w:themeColor="text2"/>
                              </w:rPr>
                            </w:pPr>
                            <w:r>
                              <w:t>(</w:t>
                            </w:r>
                            <w:r>
                              <w:rPr>
                                <w:i/>
                                <w:iCs/>
                              </w:rPr>
                              <w:t xml:space="preserve">Jay W Marks, MD 2021, Mayo Clinic Staff 2020, </w:t>
                            </w:r>
                            <w:r w:rsidR="008400CD">
                              <w:rPr>
                                <w:i/>
                                <w:iCs/>
                              </w:rPr>
                              <w:t>Pramod Kerkar, MD 2018)</w:t>
                            </w:r>
                          </w:p>
                        </w:txbxContent>
                      </v:textbox>
                      <w10:anchorlock/>
                    </v:shape>
                  </w:pict>
                </mc:Fallback>
              </mc:AlternateContent>
            </w:r>
          </w:p>
        </w:tc>
      </w:tr>
      <w:tr w:rsidR="000B4502" w14:paraId="7943D57B" w14:textId="77777777" w:rsidTr="00515218">
        <w:trPr>
          <w:trHeight w:val="8604"/>
        </w:trPr>
        <w:tc>
          <w:tcPr>
            <w:tcW w:w="3635" w:type="dxa"/>
          </w:tcPr>
          <w:p w14:paraId="0EE04D99" w14:textId="511ECCB4" w:rsidR="000B4502" w:rsidRDefault="00C05F88">
            <w:r w:rsidRPr="000B4502">
              <w:rPr>
                <w:noProof/>
              </w:rPr>
              <mc:AlternateContent>
                <mc:Choice Requires="wps">
                  <w:drawing>
                    <wp:anchor distT="0" distB="0" distL="114300" distR="114300" simplePos="0" relativeHeight="251660288" behindDoc="0" locked="0" layoutInCell="1" allowOverlap="1" wp14:anchorId="5622438C" wp14:editId="6F679504">
                      <wp:simplePos x="0" y="0"/>
                      <wp:positionH relativeFrom="column">
                        <wp:posOffset>606425</wp:posOffset>
                      </wp:positionH>
                      <wp:positionV relativeFrom="paragraph">
                        <wp:posOffset>2132330</wp:posOffset>
                      </wp:positionV>
                      <wp:extent cx="1673860" cy="676275"/>
                      <wp:effectExtent l="0" t="0" r="2540" b="9525"/>
                      <wp:wrapNone/>
                      <wp:docPr id="4" name="Text Box 4"/>
                      <wp:cNvGraphicFramePr/>
                      <a:graphic xmlns:a="http://schemas.openxmlformats.org/drawingml/2006/main">
                        <a:graphicData uri="http://schemas.microsoft.com/office/word/2010/wordprocessingShape">
                          <wps:wsp>
                            <wps:cNvSpPr txBox="1"/>
                            <wps:spPr>
                              <a:xfrm>
                                <a:off x="0" y="0"/>
                                <a:ext cx="1673860" cy="676275"/>
                              </a:xfrm>
                              <a:prstGeom prst="rect">
                                <a:avLst/>
                              </a:prstGeom>
                              <a:solidFill>
                                <a:schemeClr val="lt1"/>
                              </a:solidFill>
                              <a:ln w="6350">
                                <a:noFill/>
                              </a:ln>
                            </wps:spPr>
                            <wps:txbx>
                              <w:txbxContent>
                                <w:p w14:paraId="575F918C" w14:textId="3AA85FE7" w:rsidR="007C1F24" w:rsidRDefault="00C05F88" w:rsidP="007C1F24">
                                  <w:pPr>
                                    <w:pStyle w:val="Heading3"/>
                                  </w:pPr>
                                  <w:r>
                                    <w:t>The desired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22438C" id="Text Box 4" o:spid="_x0000_s1029" type="#_x0000_t202" style="position:absolute;margin-left:47.75pt;margin-top:167.9pt;width:131.8pt;height:5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" fillcolor="white [3201]" stroked="f" strokeweight=".5pt">
                      <v:textbox>
                        <w:txbxContent>
                          <w:p w14:paraId="575F918C" w14:textId="3AA85FE7" w:rsidR="007C1F24" w:rsidRDefault="00C05F88" w:rsidP="007C1F24">
                            <w:pPr>
                              <w:pStyle w:val="Heading3"/>
                            </w:pPr>
                            <w:r>
                              <w:t>The desired outcome</w:t>
                            </w:r>
                          </w:p>
                        </w:txbxContent>
                      </v:textbox>
                    </v:shape>
                  </w:pict>
                </mc:Fallback>
              </mc:AlternateContent>
            </w:r>
            <w:r w:rsidR="007C1F24" w:rsidRPr="000B4502">
              <w:rPr>
                <w:noProof/>
              </w:rPr>
              <mc:AlternateContent>
                <mc:Choice Requires="wps">
                  <w:drawing>
                    <wp:anchor distT="0" distB="0" distL="114300" distR="114300" simplePos="0" relativeHeight="251659264" behindDoc="0" locked="0" layoutInCell="1" allowOverlap="1" wp14:anchorId="5051D030" wp14:editId="25A00230">
                      <wp:simplePos x="0" y="0"/>
                      <wp:positionH relativeFrom="column">
                        <wp:posOffset>-12700</wp:posOffset>
                      </wp:positionH>
                      <wp:positionV relativeFrom="paragraph">
                        <wp:posOffset>2113280</wp:posOffset>
                      </wp:positionV>
                      <wp:extent cx="614045" cy="67627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14:paraId="117044A4" w14:textId="2C674A97" w:rsidR="007C1F24" w:rsidRDefault="007C1F24" w:rsidP="007C1F24">
                                  <w:pPr>
                                    <w:pStyle w:val="Heading1"/>
                                  </w:pPr>
                                  <w:r>
                                    <w:t>0</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051D030" id="Text Box 3" o:spid="_x0000_s1030" type="#_x0000_t202" style="position:absolute;margin-left:-1pt;margin-top:166.4pt;width:48.35pt;height:5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" fillcolor="white [3201]" stroked="f" strokeweight=".5pt">
                      <v:textbox>
                        <w:txbxContent>
                          <w:p w14:paraId="117044A4" w14:textId="2C674A97" w:rsidR="007C1F24" w:rsidRDefault="007C1F24" w:rsidP="007C1F24">
                            <w:pPr>
                              <w:pStyle w:val="Heading1"/>
                            </w:pPr>
                            <w:r>
                              <w:t>0</w:t>
                            </w:r>
                            <w:r>
                              <w:t>4</w:t>
                            </w:r>
                          </w:p>
                        </w:txbxContent>
                      </v:textbox>
                    </v:shape>
                  </w:pict>
                </mc:Fallback>
              </mc:AlternateContent>
            </w:r>
            <w:r w:rsidR="000B4502" w:rsidRPr="000B4502">
              <w:rPr>
                <w:noProof/>
              </w:rPr>
              <mc:AlternateContent>
                <mc:Choice Requires="wps">
                  <w:drawing>
                    <wp:inline distT="0" distB="0" distL="0" distR="0" wp14:anchorId="23A2F5BB" wp14:editId="3DB9D42F">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7969762F" w14:textId="77777777" w:rsidR="000B4502" w:rsidRDefault="000B4502" w:rsidP="000B4502">
                                  <w:pPr>
                                    <w:pStyle w:val="Heading1"/>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A2F5BB" id="Text Box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" fillcolor="white [3201]" stroked="f" strokeweight=".5pt">
                      <v:textbox>
                        <w:txbxContent>
                          <w:p w14:paraId="7969762F" w14:textId="77777777" w:rsidR="000B4502" w:rsidRDefault="000B4502" w:rsidP="000B4502">
                            <w:pPr>
                              <w:pStyle w:val="Heading1"/>
                            </w:pPr>
                            <w:r>
                              <w:t>01</w:t>
                            </w:r>
                          </w:p>
                        </w:txbxContent>
                      </v:textbox>
                      <w10:anchorlock/>
                    </v:shape>
                  </w:pict>
                </mc:Fallback>
              </mc:AlternateContent>
            </w:r>
            <w:r w:rsidR="000B4502" w:rsidRPr="000B4502">
              <w:rPr>
                <w:noProof/>
              </w:rPr>
              <mc:AlternateContent>
                <mc:Choice Requires="wps">
                  <w:drawing>
                    <wp:inline distT="0" distB="0" distL="0" distR="0" wp14:anchorId="1D0DF355" wp14:editId="3B3CB8B4">
                      <wp:extent cx="1674421" cy="676894"/>
                      <wp:effectExtent l="0" t="0" r="2540" b="9525"/>
                      <wp:docPr id="16" name="Text Box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2551B617" w14:textId="48A2D953" w:rsidR="000B4502" w:rsidRDefault="00E632BB" w:rsidP="000B4502">
                                  <w:pPr>
                                    <w:pStyle w:val="Heading3"/>
                                  </w:pPr>
                                  <w:r>
                                    <w:t xml:space="preserve">An introduction to GERD, and the app that </w:t>
                                  </w:r>
                                  <w:r w:rsidR="00CA646E">
                                    <w:t>assist sufferers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0DF355" id="Text Box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" fillcolor="white [3201]" stroked="f" strokeweight=".5pt">
                      <v:textbox>
                        <w:txbxContent>
                          <w:p w14:paraId="2551B617" w14:textId="48A2D953" w:rsidR="000B4502" w:rsidRDefault="00E632BB" w:rsidP="000B4502">
                            <w:pPr>
                              <w:pStyle w:val="Heading3"/>
                            </w:pPr>
                            <w:r>
                              <w:t xml:space="preserve">An introduction to GERD, and the app that </w:t>
                            </w:r>
                            <w:r w:rsidR="00CA646E">
                              <w:t>assist sufferers</w:t>
                            </w:r>
                          </w:p>
                        </w:txbxContent>
                      </v:textbox>
                      <w10:anchorlock/>
                    </v:shape>
                  </w:pict>
                </mc:Fallback>
              </mc:AlternateContent>
            </w:r>
            <w:r w:rsidR="000B4502" w:rsidRPr="000B4502">
              <w:rPr>
                <w:noProof/>
              </w:rPr>
              <mc:AlternateContent>
                <mc:Choice Requires="wps">
                  <w:drawing>
                    <wp:inline distT="0" distB="0" distL="0" distR="0" wp14:anchorId="2386AD68" wp14:editId="00B7245C">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43750CDD" w14:textId="77777777"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86AD68" id="Text Box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AX47aTMAIAAFoEAAAOAAAAAAAAAAAAAAAAAC4CAABk&#10;cnMvZTJvRG9jLnhtbFBLAQItABQABgAIAAAAIQCPHqgz3AAAAAQBAAAPAAAAAAAAAAAAAAAAAIoE&#10;AABkcnMvZG93bnJldi54bWxQSwUGAAAAAAQABADzAAAAkwUAAAAA&#10;" fillcolor="white [3201]" stroked="f" strokeweight=".5pt">
                      <v:textbox>
                        <w:txbxContent>
                          <w:p w14:paraId="43750CDD" w14:textId="77777777" w:rsidR="000B4502" w:rsidRDefault="000B4502" w:rsidP="000B4502">
                            <w:pPr>
                              <w:pStyle w:val="Heading1"/>
                            </w:pPr>
                            <w:r>
                              <w:t>02</w:t>
                            </w:r>
                          </w:p>
                        </w:txbxContent>
                      </v:textbox>
                      <w10:anchorlock/>
                    </v:shape>
                  </w:pict>
                </mc:Fallback>
              </mc:AlternateContent>
            </w:r>
            <w:r w:rsidR="000B4502" w:rsidRPr="000B4502">
              <w:rPr>
                <w:noProof/>
              </w:rPr>
              <mc:AlternateContent>
                <mc:Choice Requires="wps">
                  <w:drawing>
                    <wp:inline distT="0" distB="0" distL="0" distR="0" wp14:anchorId="0CFA8C08" wp14:editId="02DAC1A3">
                      <wp:extent cx="1674421" cy="676894"/>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24DDE433" w14:textId="1D2CBD52" w:rsidR="000B4502" w:rsidRDefault="006F69A4" w:rsidP="000B4502">
                                  <w:pPr>
                                    <w:pStyle w:val="Heading3"/>
                                  </w:pPr>
                                  <w:r>
                                    <w:t>Information about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A8C08" id="Text Box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" fillcolor="white [3201]" stroked="f" strokeweight=".5pt">
                      <v:textbox>
                        <w:txbxContent>
                          <w:p w14:paraId="24DDE433" w14:textId="1D2CBD52" w:rsidR="000B4502" w:rsidRDefault="006F69A4" w:rsidP="000B4502">
                            <w:pPr>
                              <w:pStyle w:val="Heading3"/>
                            </w:pPr>
                            <w:r>
                              <w:t>Information about the app</w:t>
                            </w:r>
                          </w:p>
                        </w:txbxContent>
                      </v:textbox>
                      <w10:anchorlock/>
                    </v:shape>
                  </w:pict>
                </mc:Fallback>
              </mc:AlternateContent>
            </w:r>
            <w:r w:rsidR="007C1F24" w:rsidRPr="000B4502">
              <w:rPr>
                <w:noProof/>
              </w:rPr>
              <mc:AlternateContent>
                <mc:Choice Requires="wps">
                  <w:drawing>
                    <wp:inline distT="0" distB="0" distL="0" distR="0" wp14:anchorId="1F0955B6" wp14:editId="278118E7">
                      <wp:extent cx="614045" cy="676894"/>
                      <wp:effectExtent l="0" t="0" r="0" b="9525"/>
                      <wp:docPr id="18" name="Text Box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14:paraId="56F11C05" w14:textId="77777777" w:rsidR="007C1F24" w:rsidRDefault="007C1F24" w:rsidP="007C1F24">
                                  <w:pPr>
                                    <w:pStyle w:val="Heading1"/>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0955B6" id="Text Box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Dp21zRMAIAAFoEAAAOAAAAAAAAAAAAAAAAAC4CAABk&#10;cnMvZTJvRG9jLnhtbFBLAQItABQABgAIAAAAIQCPHqgz3AAAAAQBAAAPAAAAAAAAAAAAAAAAAIoE&#10;AABkcnMvZG93bnJldi54bWxQSwUGAAAAAAQABADzAAAAkwUAAAAA&#10;" fillcolor="white [3201]" stroked="f" strokeweight=".5pt">
                      <v:textbox>
                        <w:txbxContent>
                          <w:p w14:paraId="56F11C05" w14:textId="77777777" w:rsidR="007C1F24" w:rsidRDefault="007C1F24" w:rsidP="007C1F24">
                            <w:pPr>
                              <w:pStyle w:val="Heading1"/>
                            </w:pPr>
                            <w:r>
                              <w:t>03</w:t>
                            </w:r>
                          </w:p>
                        </w:txbxContent>
                      </v:textbox>
                      <w10:anchorlock/>
                    </v:shape>
                  </w:pict>
                </mc:Fallback>
              </mc:AlternateContent>
            </w:r>
            <w:r w:rsidR="007C1F24" w:rsidRPr="000B4502">
              <w:rPr>
                <w:noProof/>
              </w:rPr>
              <mc:AlternateContent>
                <mc:Choice Requires="wps">
                  <w:drawing>
                    <wp:inline distT="0" distB="0" distL="0" distR="0" wp14:anchorId="17A740B3" wp14:editId="63C802D5">
                      <wp:extent cx="1674421" cy="676894"/>
                      <wp:effectExtent l="0" t="0" r="2540" b="9525"/>
                      <wp:docPr id="17" name="Text Box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212177BE" w14:textId="77777777" w:rsidR="007C1F24" w:rsidRDefault="007C1F24" w:rsidP="007C1F24">
                                  <w:pPr>
                                    <w:pStyle w:val="Heading3"/>
                                  </w:pPr>
                                  <w:r>
                                    <w:t>The technology behind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A740B3" id="Text Box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" fillcolor="white [3201]" stroked="f" strokeweight=".5pt">
                      <v:textbox>
                        <w:txbxContent>
                          <w:p w14:paraId="212177BE" w14:textId="77777777" w:rsidR="007C1F24" w:rsidRDefault="007C1F24" w:rsidP="007C1F24">
                            <w:pPr>
                              <w:pStyle w:val="Heading3"/>
                            </w:pPr>
                            <w:r>
                              <w:t>The technology behind the app</w:t>
                            </w:r>
                          </w:p>
                        </w:txbxContent>
                      </v:textbox>
                      <w10:anchorlock/>
                    </v:shape>
                  </w:pict>
                </mc:Fallback>
              </mc:AlternateContent>
            </w:r>
          </w:p>
        </w:tc>
        <w:tc>
          <w:tcPr>
            <w:tcW w:w="8545" w:type="dxa"/>
            <w:gridSpan w:val="2"/>
          </w:tcPr>
          <w:p w14:paraId="4E0D8F6B" w14:textId="77777777" w:rsidR="000B4502" w:rsidRDefault="000B4502">
            <w:r w:rsidRPr="000B4502">
              <w:rPr>
                <w:noProof/>
              </w:rPr>
              <mc:AlternateContent>
                <mc:Choice Requires="wps">
                  <w:drawing>
                    <wp:inline distT="0" distB="0" distL="0" distR="0" wp14:anchorId="0D22D42E" wp14:editId="0C32A39C">
                      <wp:extent cx="4892633" cy="4993419"/>
                      <wp:effectExtent l="0" t="0" r="3810" b="0"/>
                      <wp:docPr id="11" name="Text Box 11"/>
                      <wp:cNvGraphicFramePr/>
                      <a:graphic xmlns:a="http://schemas.openxmlformats.org/drawingml/2006/main">
                        <a:graphicData uri="http://schemas.microsoft.com/office/word/2010/wordprocessingShape">
                          <wps:wsp>
                            <wps:cNvSpPr txBox="1"/>
                            <wps:spPr>
                              <a:xfrm>
                                <a:off x="0" y="0"/>
                                <a:ext cx="4892633" cy="4993419"/>
                              </a:xfrm>
                              <a:prstGeom prst="rect">
                                <a:avLst/>
                              </a:prstGeom>
                              <a:solidFill>
                                <a:schemeClr val="lt1"/>
                              </a:solidFill>
                              <a:ln w="6350">
                                <a:noFill/>
                              </a:ln>
                            </wps:spPr>
                            <wps:txbx>
                              <w:txbxContent>
                                <w:p w14:paraId="16C9D30B" w14:textId="4940CCDB" w:rsidR="000B4502" w:rsidRDefault="00BC307C" w:rsidP="000B4502">
                                  <w:pPr>
                                    <w:pStyle w:val="Heading1"/>
                                  </w:pPr>
                                  <w:r>
                                    <w:t>Overview</w:t>
                                  </w:r>
                                </w:p>
                                <w:p w14:paraId="60990B54" w14:textId="77777777" w:rsidR="00AA2801" w:rsidRPr="00C73D5D" w:rsidRDefault="00AA2801" w:rsidP="00AA2801">
                                  <w:r>
                                    <w:t>Our groups</w:t>
                                  </w:r>
                                  <w:r w:rsidRPr="00C73D5D">
                                    <w:t xml:space="preserve"> project Idea is to create an app that not only helps people with </w:t>
                                  </w:r>
                                  <w:bookmarkStart w:id="0" w:name="_Hlk93052751"/>
                                  <w:r w:rsidRPr="00C73D5D">
                                    <w:t xml:space="preserve">gastroesophageal reflux </w:t>
                                  </w:r>
                                  <w:bookmarkEnd w:id="0"/>
                                  <w:r w:rsidRPr="00C73D5D">
                                    <w:t>(GERD) to find out what foods they can and can’t eat, but also helps them monitor their diet and symptoms, provides feedback based on those criteria, and more significantly, hosts a meal planning nutrition calculator specific to people with GERD who are trying not just to find the foods they can and can’t eat, but to also set up a diet in which they can pursue their health and fitness goals.</w:t>
                                  </w:r>
                                </w:p>
                                <w:p w14:paraId="65B45201" w14:textId="7C74BF64" w:rsidR="000B4502" w:rsidRDefault="00175A5D" w:rsidP="000B4502">
                                  <w:pPr>
                                    <w:pStyle w:val="Heading2"/>
                                  </w:pPr>
                                  <w:r>
                                    <w:t>Description</w:t>
                                  </w:r>
                                </w:p>
                                <w:p w14:paraId="53778876" w14:textId="77777777" w:rsidR="00AA2801" w:rsidRPr="00C73D5D" w:rsidRDefault="00AA2801" w:rsidP="00AA2801">
                                  <w:r w:rsidRPr="00C73D5D">
                                    <w:t>The motivation behind me choosing such a specific application is due to me being one of those people affected by GERD. It’s a health issue that has had a dramatic impact on my life, and has forced me to give up perhaps 50% of the foods I used to eat, from dairies, fatty acids, and some meats, vegetables, and even certain fruits, plus a reasonable amount more than just that. GERD is also a condition that can affect your weight, and as such, I go to the gym and manage my diet accordingly to live my life as healthy as possible. I have found that looking for GERD specific gym meal plans tends to be quite difficult, and have not found any apps to date that involve all of the functions I’d plan to incorporate into this application.</w:t>
                                  </w:r>
                                </w:p>
                                <w:p w14:paraId="06423AB0" w14:textId="421EBD6D" w:rsidR="000B4502" w:rsidRDefault="00175A5D" w:rsidP="000B4502">
                                  <w:pPr>
                                    <w:pStyle w:val="Heading3"/>
                                  </w:pPr>
                                  <w:r>
                                    <w:t>Motivation</w:t>
                                  </w:r>
                                </w:p>
                                <w:p w14:paraId="35D21C6C" w14:textId="77777777"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14:paraId="589934B3" w14:textId="77777777"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22D42E" id="Text Box 11" o:spid="_x0000_s1037" type="#_x0000_t202" style="width:385.25pt;height:39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" fillcolor="white [3201]" stroked="f" strokeweight=".5pt">
                      <v:textbox>
                        <w:txbxContent>
                          <w:p w14:paraId="16C9D30B" w14:textId="4940CCDB" w:rsidR="000B4502" w:rsidRDefault="00BC307C" w:rsidP="000B4502">
                            <w:pPr>
                              <w:pStyle w:val="Heading1"/>
                            </w:pPr>
                            <w:r>
                              <w:t>Overview</w:t>
                            </w:r>
                          </w:p>
                          <w:p w14:paraId="60990B54" w14:textId="77777777" w:rsidR="00AA2801" w:rsidRPr="00C73D5D" w:rsidRDefault="00AA2801" w:rsidP="00AA2801">
                            <w:r>
                              <w:t>Our groups</w:t>
                            </w:r>
                            <w:r w:rsidRPr="00C73D5D">
                              <w:t xml:space="preserve"> project Idea is to create an app that not only helps people with </w:t>
                            </w:r>
                            <w:bookmarkStart w:id="1" w:name="_Hlk93052751"/>
                            <w:r w:rsidRPr="00C73D5D">
                              <w:t xml:space="preserve">gastroesophageal reflux </w:t>
                            </w:r>
                            <w:bookmarkEnd w:id="1"/>
                            <w:r w:rsidRPr="00C73D5D">
                              <w:t>(GERD) to find out what foods they can and can’t eat, but also helps them monitor their diet and symptoms, provides feedback based on those criteria, and more significantly, hosts a meal planning nutrition calculator specific to people with GERD who are trying not just to find the foods they can and can’t eat, but to also set up a diet in which they can pursue their health and fitness goals.</w:t>
                            </w:r>
                          </w:p>
                          <w:p w14:paraId="65B45201" w14:textId="7C74BF64" w:rsidR="000B4502" w:rsidRDefault="00175A5D" w:rsidP="000B4502">
                            <w:pPr>
                              <w:pStyle w:val="Heading2"/>
                            </w:pPr>
                            <w:r>
                              <w:t>Description</w:t>
                            </w:r>
                          </w:p>
                          <w:p w14:paraId="53778876" w14:textId="77777777" w:rsidR="00AA2801" w:rsidRPr="00C73D5D" w:rsidRDefault="00AA2801" w:rsidP="00AA2801">
                            <w:r w:rsidRPr="00C73D5D">
                              <w:t>The motivation behind me choosing such a specific application is due to me being one of those people affected by GERD. It’s a health issue that has had a dramatic impact on my life, and has forced me to give up perhaps 50% of the foods I used to eat, from dairies, fatty acids, and some meats, vegetables, and even certain fruits, plus a reasonable amount more than just that. GERD is also a condition that can affect your weight, and as such, I go to the gym and manage my diet accordingly to live my life as healthy as possible. I have found that looking for GERD specific gym meal plans tends to be quite difficult, and have not found any apps to date that involve all of the functions I’d plan to incorporate into this application.</w:t>
                            </w:r>
                          </w:p>
                          <w:p w14:paraId="06423AB0" w14:textId="421EBD6D" w:rsidR="000B4502" w:rsidRDefault="00175A5D" w:rsidP="000B4502">
                            <w:pPr>
                              <w:pStyle w:val="Heading3"/>
                            </w:pPr>
                            <w:r>
                              <w:t>Motivation</w:t>
                            </w:r>
                          </w:p>
                          <w:p w14:paraId="35D21C6C" w14:textId="77777777"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14:paraId="589934B3" w14:textId="77777777"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v:textbox>
                      <w10:anchorlock/>
                    </v:shape>
                  </w:pict>
                </mc:Fallback>
              </mc:AlternateContent>
            </w:r>
          </w:p>
        </w:tc>
      </w:tr>
      <w:tr w:rsidR="000B4502" w14:paraId="56D5792D" w14:textId="77777777" w:rsidTr="00515218">
        <w:trPr>
          <w:trHeight w:val="2727"/>
        </w:trPr>
        <w:tc>
          <w:tcPr>
            <w:tcW w:w="12180" w:type="dxa"/>
            <w:gridSpan w:val="3"/>
            <w:vAlign w:val="center"/>
          </w:tcPr>
          <w:p w14:paraId="6B1025E6" w14:textId="77777777" w:rsidR="008400CD" w:rsidRDefault="008400CD" w:rsidP="00515218">
            <w:pPr>
              <w:ind w:left="720"/>
            </w:pPr>
          </w:p>
          <w:p w14:paraId="1B0AC381" w14:textId="77777777" w:rsidR="008400CD" w:rsidRDefault="008400CD" w:rsidP="00515218">
            <w:pPr>
              <w:ind w:left="720"/>
            </w:pPr>
          </w:p>
          <w:p w14:paraId="643F5CC8" w14:textId="77777777" w:rsidR="008400CD" w:rsidRDefault="008400CD" w:rsidP="00515218">
            <w:pPr>
              <w:ind w:left="720"/>
            </w:pPr>
          </w:p>
          <w:p w14:paraId="77E19F07" w14:textId="77777777" w:rsidR="00DA7FEF" w:rsidRPr="00AF5988" w:rsidRDefault="003C19F2" w:rsidP="00DA7FEF">
            <w:pPr>
              <w:pStyle w:val="Title"/>
              <w:rPr>
                <w:color w:val="44546A" w:themeColor="text2"/>
                <w:sz w:val="76"/>
                <w:szCs w:val="76"/>
              </w:rPr>
            </w:pPr>
            <w:r w:rsidRPr="00AF5988">
              <w:rPr>
                <w:color w:val="44546A" w:themeColor="text2"/>
                <w:sz w:val="76"/>
                <w:szCs w:val="76"/>
              </w:rPr>
              <w:t>Layout of the App</w:t>
            </w:r>
          </w:p>
          <w:p w14:paraId="556CE88C" w14:textId="77777777" w:rsidR="00DA7FEF" w:rsidRDefault="00DA7FEF" w:rsidP="00DA7FEF">
            <w:pPr>
              <w:pStyle w:val="Title"/>
              <w:rPr>
                <w:sz w:val="26"/>
                <w:szCs w:val="26"/>
              </w:rPr>
            </w:pPr>
          </w:p>
          <w:p w14:paraId="10CA4D23" w14:textId="77777777" w:rsidR="00DA7FEF" w:rsidRDefault="00DA7FEF" w:rsidP="00DA7FEF">
            <w:pPr>
              <w:pStyle w:val="Title"/>
              <w:rPr>
                <w:sz w:val="26"/>
                <w:szCs w:val="26"/>
              </w:rPr>
            </w:pPr>
          </w:p>
          <w:p w14:paraId="19C6CADC" w14:textId="77777777" w:rsidR="00DA7FEF" w:rsidRDefault="00DA7FEF" w:rsidP="00DA7FEF">
            <w:pPr>
              <w:pStyle w:val="Title"/>
              <w:rPr>
                <w:sz w:val="26"/>
                <w:szCs w:val="26"/>
              </w:rPr>
            </w:pPr>
          </w:p>
          <w:p w14:paraId="4CD5BFDD" w14:textId="3BFDFC5A" w:rsidR="00DA7FEF" w:rsidRPr="00DA7FEF" w:rsidRDefault="00DA7FEF" w:rsidP="00DA7FEF">
            <w:pPr>
              <w:pStyle w:val="Title"/>
              <w:rPr>
                <w:color w:val="44546A" w:themeColor="text2"/>
                <w:sz w:val="26"/>
                <w:szCs w:val="26"/>
              </w:rPr>
            </w:pPr>
            <w:r w:rsidRPr="00DA7FEF">
              <w:rPr>
                <w:sz w:val="26"/>
                <w:szCs w:val="26"/>
              </w:rPr>
              <w:t>Description</w:t>
            </w:r>
          </w:p>
          <w:p w14:paraId="555C0C83" w14:textId="77777777" w:rsidR="004C16E9" w:rsidRDefault="004C16E9" w:rsidP="00515218">
            <w:pPr>
              <w:ind w:left="720"/>
            </w:pPr>
          </w:p>
          <w:p w14:paraId="08EABCE3" w14:textId="7A7CC53E" w:rsidR="00BA4F08" w:rsidRPr="00C73D5D" w:rsidRDefault="00BA4F08" w:rsidP="00BA4F08">
            <w:r w:rsidRPr="00C73D5D">
              <w:t>Given the complexity of this app, I would like to break it down into three categories; Information about</w:t>
            </w:r>
            <w:r w:rsidR="009C12C7">
              <w:t xml:space="preserve"> </w:t>
            </w:r>
            <w:r w:rsidRPr="00C73D5D">
              <w:t>GERD, a ‘Diet and Symptoms Tracker’, and a GERD based nutritional meal planner.</w:t>
            </w:r>
          </w:p>
          <w:p w14:paraId="5553A7C3" w14:textId="3C8E5573" w:rsidR="002E1C19" w:rsidRPr="00DA7FEF" w:rsidRDefault="002E1C19" w:rsidP="002E1C19">
            <w:pPr>
              <w:pStyle w:val="Title"/>
              <w:rPr>
                <w:color w:val="44546A" w:themeColor="text2"/>
                <w:sz w:val="26"/>
                <w:szCs w:val="26"/>
              </w:rPr>
            </w:pPr>
            <w:r>
              <w:rPr>
                <w:color w:val="44546A" w:themeColor="text2"/>
                <w:sz w:val="26"/>
                <w:szCs w:val="26"/>
              </w:rPr>
              <w:t>Information about GERD</w:t>
            </w:r>
          </w:p>
          <w:p w14:paraId="7978DCB9" w14:textId="77777777" w:rsidR="00BA4F08" w:rsidRPr="00C73D5D" w:rsidRDefault="00BA4F08" w:rsidP="00BA4F08">
            <w:r w:rsidRPr="00C73D5D">
              <w:t>This section of the app will help to educate the user on GERD, providing them with lists of good and bad foods, along with a search bar, for them to easily type in an item when they’re out shopping. I also plan to include information regarding the importance of various nutrients, so that the user will be able to see exactly what types of foods they need to be including in their diet in order to get a healthy overall diet, that supports all of their nutritional requirements.</w:t>
            </w:r>
          </w:p>
          <w:p w14:paraId="2CB8991F" w14:textId="77777777" w:rsidR="00BA4F08" w:rsidRDefault="00BA4F08" w:rsidP="00BA4F08">
            <w:r w:rsidRPr="00C73D5D">
              <w:t>GERD is not only about food. In this section, I will also include other tips and advice for people suffering with this condition, such as how much water to drink, and reminding people to either stand when eating, or go for a walk after each meal to reduce the pressure placed on their stomach.</w:t>
            </w:r>
          </w:p>
          <w:p w14:paraId="4231E085" w14:textId="77777777" w:rsidR="001813A9" w:rsidRDefault="001813A9" w:rsidP="00BA4F08"/>
          <w:p w14:paraId="1AE9D671" w14:textId="01024243" w:rsidR="001813A9" w:rsidRDefault="001813A9" w:rsidP="001813A9">
            <w:pPr>
              <w:pStyle w:val="Title"/>
              <w:rPr>
                <w:sz w:val="26"/>
                <w:szCs w:val="26"/>
              </w:rPr>
            </w:pPr>
            <w:r w:rsidRPr="00DA7FEF">
              <w:rPr>
                <w:sz w:val="26"/>
                <w:szCs w:val="26"/>
              </w:rPr>
              <w:t>D</w:t>
            </w:r>
            <w:r w:rsidR="00D665AF">
              <w:rPr>
                <w:sz w:val="26"/>
                <w:szCs w:val="26"/>
              </w:rPr>
              <w:t>iet and Symptoms Tracker</w:t>
            </w:r>
          </w:p>
          <w:p w14:paraId="2704E86E" w14:textId="77777777" w:rsidR="002E1C19" w:rsidRPr="00C73D5D" w:rsidRDefault="002E1C19" w:rsidP="002E1C19">
            <w:r w:rsidRPr="00C73D5D">
              <w:t>This section of the app would feature a diet diary, a symptoms tracker, and pop-up advice in relation to such symptoms.</w:t>
            </w:r>
          </w:p>
          <w:p w14:paraId="02558D05" w14:textId="77777777" w:rsidR="002E1C19" w:rsidRPr="00C73D5D" w:rsidRDefault="002E1C19" w:rsidP="002E1C19">
            <w:r w:rsidRPr="00C73D5D">
              <w:t>The diet diary is fairly self-explanatory; a day-by-day diary for users to input what they have consumed each day (both foods and liquids). An important part to this diary would also be the optional ability to add a diagnosis date. This date would assist the symptoms tracker to determine how far they are into their journey, and take the information into account when deciding on advice to give the user.</w:t>
            </w:r>
          </w:p>
          <w:p w14:paraId="270FB01E" w14:textId="77777777" w:rsidR="002E1C19" w:rsidRPr="00C73D5D" w:rsidRDefault="002E1C19" w:rsidP="002E1C19">
            <w:r w:rsidRPr="00C73D5D">
              <w:t>The symptoms tracker would be made up of a daily checklist, including GERD related symptoms, a toiletry usage tracker, and if they have vomited during the day, plus if so, how many times? All of this information would work inter-connectively with the diet diary, and find any possible links between the food/liquids they are consuming, and the symptoms they are receiving. This is because GERD can act differently for each person, and some users will be able to consume things that others can’t.</w:t>
            </w:r>
          </w:p>
          <w:p w14:paraId="5EDB8E1D" w14:textId="19F5FD47" w:rsidR="00C53C32" w:rsidRDefault="00C53C32" w:rsidP="00C53C32">
            <w:pPr>
              <w:pStyle w:val="Title"/>
              <w:rPr>
                <w:sz w:val="26"/>
                <w:szCs w:val="26"/>
              </w:rPr>
            </w:pPr>
            <w:r>
              <w:rPr>
                <w:sz w:val="26"/>
                <w:szCs w:val="26"/>
              </w:rPr>
              <w:t>GERD Based Nutritional Planner</w:t>
            </w:r>
          </w:p>
          <w:p w14:paraId="09928136" w14:textId="77777777" w:rsidR="00C53C32" w:rsidRPr="00C73D5D" w:rsidRDefault="00C53C32" w:rsidP="00C53C32">
            <w:r w:rsidRPr="00C73D5D">
              <w:t>The ‘GERD Based Nutritional Planner’ is where it all comes together. After seeing the various pieces of advice available for them, and hopefully having started tracking what they’ve been consuming recently, the user will then be ready to be introduced to a wide interface, which gathers other forms of information from them (such as their height, weight, age, and body goals), as well as more fitness based information including but not limited to their exercise amount, the type of exercise they do, how they typically perform in prior fitness journeys (to establish the individuals body functions, such as metabolism, and a history of past struggles), and they amount they would typically eat in a day.</w:t>
            </w:r>
          </w:p>
          <w:p w14:paraId="5473B102" w14:textId="02008CCD" w:rsidR="00C53C32" w:rsidRPr="00C73D5D" w:rsidRDefault="00C53C32" w:rsidP="00C53C32">
            <w:r w:rsidRPr="00C73D5D">
              <w:t xml:space="preserve">Once that data is collected from the user, it will use it to generate both </w:t>
            </w:r>
            <w:r w:rsidR="00DF4C4E" w:rsidRPr="00C73D5D">
              <w:t>personalized</w:t>
            </w:r>
            <w:r w:rsidRPr="00C73D5D">
              <w:t xml:space="preserve"> goal related advice, and graphs on suggested nutrient ratios and quantities. This will not be the final advice, as in the world of health and fitness, </w:t>
            </w:r>
            <w:r w:rsidRPr="00C73D5D">
              <w:lastRenderedPageBreak/>
              <w:t>plateaus are reached, and requirements may need growth and/or adaptation. Monthly check-ups will be necessary/highly recommended.</w:t>
            </w:r>
          </w:p>
          <w:p w14:paraId="0707F293" w14:textId="3B9069EC" w:rsidR="00D665AF" w:rsidRDefault="00C53C32" w:rsidP="00C53C32">
            <w:r w:rsidRPr="00C73D5D">
              <w:t xml:space="preserve">Last but not least, one of the most useful features to the Nutritional Planner, will be the actual planner in itself. This will include a search function for individual foods and their nutritional value, tabs for multiple different meals to be created, and a daily meal planner that gathers all of the data selected for the day, and displays both the daily nutritional intake, and whether or not it falls within their </w:t>
            </w:r>
            <w:r w:rsidR="00DF4C4E" w:rsidRPr="00C73D5D">
              <w:t>personalized</w:t>
            </w:r>
            <w:r w:rsidRPr="00C73D5D">
              <w:t xml:space="preserve"> requirements.</w:t>
            </w:r>
          </w:p>
          <w:p w14:paraId="3F89C04F" w14:textId="77777777" w:rsidR="00FC0BF0" w:rsidRDefault="00FC0BF0" w:rsidP="00C53C32"/>
          <w:p w14:paraId="71720333" w14:textId="77777777" w:rsidR="00FC0BF0" w:rsidRPr="00D665AF" w:rsidRDefault="00FC0BF0" w:rsidP="00C53C32"/>
          <w:p w14:paraId="311D16FD" w14:textId="5FB0AD31" w:rsidR="00AF5988" w:rsidRPr="00AF5988" w:rsidRDefault="00483487" w:rsidP="00AF5988">
            <w:pPr>
              <w:pStyle w:val="Title"/>
              <w:rPr>
                <w:color w:val="44546A" w:themeColor="text2"/>
                <w:sz w:val="76"/>
                <w:szCs w:val="76"/>
              </w:rPr>
            </w:pPr>
            <w:r>
              <w:rPr>
                <w:color w:val="44546A" w:themeColor="text2"/>
                <w:sz w:val="76"/>
                <w:szCs w:val="76"/>
              </w:rPr>
              <w:t>The T</w:t>
            </w:r>
            <w:r w:rsidR="00AF5988">
              <w:rPr>
                <w:color w:val="44546A" w:themeColor="text2"/>
                <w:sz w:val="76"/>
                <w:szCs w:val="76"/>
              </w:rPr>
              <w:t xml:space="preserve">ools and </w:t>
            </w:r>
            <w:r>
              <w:rPr>
                <w:color w:val="44546A" w:themeColor="text2"/>
                <w:sz w:val="76"/>
                <w:szCs w:val="76"/>
              </w:rPr>
              <w:t>T</w:t>
            </w:r>
            <w:r w:rsidR="00AF5988">
              <w:rPr>
                <w:color w:val="44546A" w:themeColor="text2"/>
                <w:sz w:val="76"/>
                <w:szCs w:val="76"/>
              </w:rPr>
              <w:t>echnology</w:t>
            </w:r>
          </w:p>
          <w:p w14:paraId="40370C90" w14:textId="77777777" w:rsidR="001813A9" w:rsidRPr="00C73D5D" w:rsidRDefault="001813A9" w:rsidP="00BA4F08"/>
          <w:p w14:paraId="625F9BD9" w14:textId="27CA7CA7" w:rsidR="00BA4F08" w:rsidRDefault="0034442C" w:rsidP="0034442C">
            <w:r w:rsidRPr="00C73D5D">
              <w:t xml:space="preserve">To create this application, </w:t>
            </w:r>
            <w:r w:rsidR="000A1A9E">
              <w:t xml:space="preserve">a </w:t>
            </w:r>
            <w:r w:rsidR="00BA5CDC">
              <w:t>possible</w:t>
            </w:r>
            <w:r w:rsidR="000A1A9E">
              <w:t xml:space="preserve"> choice for the group due to </w:t>
            </w:r>
            <w:r w:rsidR="00BA5CDC">
              <w:t>the majority of us being in the programming course as well as IT could be</w:t>
            </w:r>
            <w:r w:rsidRPr="00C73D5D">
              <w:t xml:space="preserve"> python</w:t>
            </w:r>
            <w:r w:rsidR="00F93481">
              <w:t>. It i</w:t>
            </w:r>
            <w:r w:rsidRPr="00C73D5D">
              <w:t>s eas</w:t>
            </w:r>
            <w:r w:rsidR="00F93481">
              <w:t>y</w:t>
            </w:r>
            <w:r w:rsidRPr="00C73D5D">
              <w:t xml:space="preserve"> </w:t>
            </w:r>
            <w:r w:rsidR="00F93481">
              <w:t>to</w:t>
            </w:r>
            <w:r w:rsidRPr="00C73D5D">
              <w:t xml:space="preserve"> use, and </w:t>
            </w:r>
            <w:r w:rsidR="00F93481">
              <w:t xml:space="preserve">includes </w:t>
            </w:r>
            <w:r w:rsidRPr="00C73D5D">
              <w:t>calculative data analysis software.</w:t>
            </w:r>
            <w:r w:rsidR="00F85DB3">
              <w:t xml:space="preserve"> We</w:t>
            </w:r>
            <w:r w:rsidRPr="00C73D5D">
              <w:t xml:space="preserve"> will also need to have both </w:t>
            </w:r>
            <w:r w:rsidR="00F85DB3">
              <w:t>our computers</w:t>
            </w:r>
            <w:r w:rsidRPr="00C73D5D">
              <w:t xml:space="preserve"> and mobile phone</w:t>
            </w:r>
            <w:r w:rsidR="00F85DB3">
              <w:t>s</w:t>
            </w:r>
            <w:r w:rsidRPr="00C73D5D">
              <w:t xml:space="preserve"> handy for the creation and testing of the application, plus a lot of Google searching for further information. Aside from technology, it would also be helpful to seek advice from doctors, nutritionists, and</w:t>
            </w:r>
            <w:r w:rsidR="00F85DB3">
              <w:t>/or</w:t>
            </w:r>
            <w:r w:rsidRPr="00C73D5D">
              <w:t xml:space="preserve"> personal trainers.</w:t>
            </w:r>
          </w:p>
          <w:p w14:paraId="546842E4" w14:textId="77777777" w:rsidR="00FC0BF0" w:rsidRDefault="00FC0BF0" w:rsidP="0034442C"/>
          <w:p w14:paraId="7E513FF4" w14:textId="77777777" w:rsidR="00FC0BF0" w:rsidRPr="003F6BD2" w:rsidRDefault="00FC0BF0" w:rsidP="0034442C"/>
          <w:p w14:paraId="261099AA" w14:textId="289A8C79" w:rsidR="00FC0BF0" w:rsidRPr="00AF5988" w:rsidRDefault="00EE2D4B" w:rsidP="00FC0BF0">
            <w:pPr>
              <w:pStyle w:val="Title"/>
              <w:rPr>
                <w:color w:val="44546A" w:themeColor="text2"/>
                <w:sz w:val="76"/>
                <w:szCs w:val="76"/>
              </w:rPr>
            </w:pPr>
            <w:r>
              <w:rPr>
                <w:color w:val="44546A" w:themeColor="text2"/>
                <w:sz w:val="76"/>
                <w:szCs w:val="76"/>
              </w:rPr>
              <w:t>The Outcome</w:t>
            </w:r>
          </w:p>
          <w:p w14:paraId="57D231D3" w14:textId="77777777" w:rsidR="00FC0BF0" w:rsidRDefault="00FC0BF0" w:rsidP="00FC0BF0">
            <w:pPr>
              <w:rPr>
                <w:lang w:eastAsia="en-AU"/>
              </w:rPr>
            </w:pPr>
          </w:p>
          <w:p w14:paraId="79DAC620" w14:textId="138B0882" w:rsidR="00FC0BF0" w:rsidRPr="00C73D5D" w:rsidRDefault="00FC0BF0" w:rsidP="00FC0BF0">
            <w:r w:rsidRPr="00C73D5D">
              <w:rPr>
                <w:lang w:eastAsia="en-AU"/>
              </w:rPr>
              <w:t>The outcome of this app would be an extremely helpful tool for the use of not only people who are suffering from GERD and aiming towards goals with their health and fitness, but also to people with GERD in general. It would also be helpful to note that GERD is closely related to acid reflux, and therefore this app could be used by people with acid reflux as well. The impact this app could have would largely go un-noticed for non-GERD/Reflux sufferers, however for those who do have and suffer from these issues, this could be crucial for their recovery.</w:t>
            </w:r>
          </w:p>
          <w:p w14:paraId="00A13AD3" w14:textId="57E15AA1" w:rsidR="004C16E9" w:rsidRDefault="004C16E9" w:rsidP="004C16E9"/>
          <w:p w14:paraId="333B2D43" w14:textId="77777777" w:rsidR="008400CD" w:rsidRDefault="008400CD" w:rsidP="00515218">
            <w:pPr>
              <w:ind w:left="720"/>
            </w:pPr>
          </w:p>
          <w:p w14:paraId="545F05B8" w14:textId="77777777" w:rsidR="008400CD" w:rsidRDefault="008400CD" w:rsidP="00515218">
            <w:pPr>
              <w:ind w:left="720"/>
            </w:pPr>
          </w:p>
          <w:p w14:paraId="1A9D11F4" w14:textId="77777777" w:rsidR="008400CD" w:rsidRDefault="008400CD" w:rsidP="00515218">
            <w:pPr>
              <w:ind w:left="720"/>
            </w:pPr>
          </w:p>
          <w:p w14:paraId="232BF353" w14:textId="77777777" w:rsidR="008400CD" w:rsidRDefault="008400CD" w:rsidP="00515218">
            <w:pPr>
              <w:ind w:left="720"/>
              <w:rPr>
                <w:b/>
                <w:bCs/>
              </w:rPr>
            </w:pPr>
            <w:r>
              <w:rPr>
                <w:b/>
                <w:bCs/>
              </w:rPr>
              <w:t>References:</w:t>
            </w:r>
          </w:p>
          <w:p w14:paraId="2F7AC9DC" w14:textId="46298086" w:rsidR="008400CD" w:rsidRDefault="008400CD" w:rsidP="00515218">
            <w:pPr>
              <w:ind w:left="720"/>
            </w:pPr>
            <w:r w:rsidRPr="008400CD">
              <w:t>Jay W Marks, MD 2021</w:t>
            </w:r>
            <w:r w:rsidRPr="008400CD">
              <w:t>,</w:t>
            </w:r>
            <w:r>
              <w:t xml:space="preserve"> </w:t>
            </w:r>
            <w:r>
              <w:rPr>
                <w:i/>
                <w:iCs/>
              </w:rPr>
              <w:t>GERD (Acid Reflux, Heartburn),</w:t>
            </w:r>
            <w:r w:rsidR="00CC657E">
              <w:rPr>
                <w:i/>
                <w:iCs/>
              </w:rPr>
              <w:t xml:space="preserve"> </w:t>
            </w:r>
            <w:r w:rsidR="00CC657E">
              <w:t>MedicineNet</w:t>
            </w:r>
            <w:r>
              <w:rPr>
                <w:i/>
                <w:iCs/>
              </w:rPr>
              <w:t xml:space="preserve"> </w:t>
            </w:r>
            <w:r>
              <w:t>sited 14-01-2022</w:t>
            </w:r>
          </w:p>
          <w:p w14:paraId="2ECC8542" w14:textId="77777777" w:rsidR="00033E74" w:rsidRDefault="008400CD" w:rsidP="00033E74">
            <w:pPr>
              <w:ind w:left="720"/>
              <w:rPr>
                <w:color w:val="4472C4" w:themeColor="accent1"/>
              </w:rPr>
            </w:pPr>
            <w:r w:rsidRPr="008400CD">
              <w:rPr>
                <w:color w:val="4472C4" w:themeColor="accent1"/>
              </w:rPr>
              <w:t xml:space="preserve">&lt; </w:t>
            </w:r>
            <w:hyperlink r:id="rId7" w:history="1">
              <w:r w:rsidRPr="002E3B78">
                <w:rPr>
                  <w:rStyle w:val="Hyperlink"/>
                </w:rPr>
                <w:t>https://www.medicinenet.com/gastroesophageal_refl</w:t>
              </w:r>
              <w:r w:rsidRPr="002E3B78">
                <w:rPr>
                  <w:rStyle w:val="Hyperlink"/>
                </w:rPr>
                <w:t>u</w:t>
              </w:r>
              <w:r w:rsidRPr="002E3B78">
                <w:rPr>
                  <w:rStyle w:val="Hyperlink"/>
                </w:rPr>
                <w:t>x_disease_gerd/article.htm</w:t>
              </w:r>
            </w:hyperlink>
            <w:r w:rsidRPr="008400CD">
              <w:rPr>
                <w:color w:val="4472C4" w:themeColor="accent1"/>
              </w:rPr>
              <w:t>&gt;</w:t>
            </w:r>
          </w:p>
          <w:p w14:paraId="4B5FC8E5" w14:textId="5FDD31C9" w:rsidR="00033E74" w:rsidRDefault="00033E74" w:rsidP="00033E74">
            <w:pPr>
              <w:ind w:left="720"/>
            </w:pPr>
            <w:r w:rsidRPr="00033E74">
              <w:t xml:space="preserve">Mayo Clinic Staff 2020, </w:t>
            </w:r>
            <w:r w:rsidRPr="00033E74">
              <w:rPr>
                <w:i/>
                <w:iCs/>
              </w:rPr>
              <w:t>Gastroesophageal reflux disease (GERD)</w:t>
            </w:r>
            <w:r>
              <w:rPr>
                <w:i/>
                <w:iCs/>
              </w:rPr>
              <w:t>,</w:t>
            </w:r>
            <w:r>
              <w:t xml:space="preserve"> MayoCilnic</w:t>
            </w:r>
            <w:r w:rsidR="00CC657E">
              <w:t xml:space="preserve">, </w:t>
            </w:r>
            <w:r>
              <w:t>sited 14-01-2022</w:t>
            </w:r>
          </w:p>
          <w:p w14:paraId="24801510" w14:textId="77777777" w:rsidR="00033E74" w:rsidRDefault="00033E74" w:rsidP="00033E74">
            <w:pPr>
              <w:ind w:left="720"/>
            </w:pPr>
            <w:r>
              <w:t xml:space="preserve">&lt; </w:t>
            </w:r>
            <w:hyperlink r:id="rId8" w:history="1">
              <w:r w:rsidRPr="002E3B78">
                <w:rPr>
                  <w:rStyle w:val="Hyperlink"/>
                </w:rPr>
                <w:t>https://www.mayoclinic.org/diseases-condit</w:t>
              </w:r>
              <w:r w:rsidRPr="002E3B78">
                <w:rPr>
                  <w:rStyle w:val="Hyperlink"/>
                </w:rPr>
                <w:t>i</w:t>
              </w:r>
              <w:r w:rsidRPr="002E3B78">
                <w:rPr>
                  <w:rStyle w:val="Hyperlink"/>
                </w:rPr>
                <w:t>ons/gerd/symptoms-causes/syc-20361940</w:t>
              </w:r>
            </w:hyperlink>
            <w:r>
              <w:t>&gt;</w:t>
            </w:r>
          </w:p>
          <w:p w14:paraId="1E30F6F0" w14:textId="68C3F290" w:rsidR="00033E74" w:rsidRDefault="00033E74" w:rsidP="00033E74">
            <w:pPr>
              <w:ind w:left="720"/>
            </w:pPr>
            <w:r w:rsidRPr="00033E74">
              <w:t xml:space="preserve">Pramod Kerkar, MD 2018, </w:t>
            </w:r>
            <w:r w:rsidRPr="00033E74">
              <w:rPr>
                <w:i/>
                <w:iCs/>
              </w:rPr>
              <w:t>Link Between Acid Reflux &amp; Diarrhea &amp; Treatment for Diarrhea Caused Due to Acid Reflux</w:t>
            </w:r>
            <w:r>
              <w:rPr>
                <w:i/>
                <w:iCs/>
              </w:rPr>
              <w:t xml:space="preserve">, </w:t>
            </w:r>
            <w:r>
              <w:t xml:space="preserve">PainAssist, sited 14-01-2022 &lt; </w:t>
            </w:r>
            <w:hyperlink r:id="rId9" w:history="1">
              <w:r w:rsidRPr="002E3B78">
                <w:rPr>
                  <w:rStyle w:val="Hyperlink"/>
                </w:rPr>
                <w:t>https://www.epainassist.com/gerd-heartburn/link-between-acid-reflux-and-diarrhea-and-treatment-for-diarrhea-caused-due-to-acid-reflux</w:t>
              </w:r>
            </w:hyperlink>
            <w:r>
              <w:t xml:space="preserve">&gt;  </w:t>
            </w:r>
          </w:p>
          <w:p w14:paraId="396AE42C" w14:textId="77777777" w:rsidR="00033E74" w:rsidRPr="00033E74" w:rsidRDefault="00033E74" w:rsidP="00033E74">
            <w:pPr>
              <w:ind w:left="720"/>
            </w:pPr>
          </w:p>
          <w:p w14:paraId="7AF62A2D" w14:textId="577E0F55" w:rsidR="00033E74" w:rsidRPr="00033E74" w:rsidRDefault="00033E74" w:rsidP="00033E74">
            <w:pPr>
              <w:ind w:left="720"/>
            </w:pPr>
          </w:p>
          <w:p w14:paraId="3A61D92D" w14:textId="34AAC7F1" w:rsidR="008400CD" w:rsidRPr="008400CD" w:rsidRDefault="008400CD" w:rsidP="00515218">
            <w:pPr>
              <w:ind w:left="720"/>
              <w:rPr>
                <w:color w:val="000000" w:themeColor="text1"/>
              </w:rPr>
            </w:pPr>
          </w:p>
        </w:tc>
      </w:tr>
      <w:tr w:rsidR="00A1111B" w14:paraId="67D5E611" w14:textId="77777777" w:rsidTr="00A1111B">
        <w:trPr>
          <w:trHeight w:val="630"/>
        </w:trPr>
        <w:tc>
          <w:tcPr>
            <w:tcW w:w="12180" w:type="dxa"/>
            <w:gridSpan w:val="3"/>
            <w:vAlign w:val="bottom"/>
          </w:tcPr>
          <w:p w14:paraId="5696876B" w14:textId="16C67158" w:rsidR="00A1111B" w:rsidRDefault="00A1111B" w:rsidP="008400CD">
            <w:pPr>
              <w:rPr>
                <w:noProof/>
              </w:rPr>
            </w:pPr>
          </w:p>
        </w:tc>
      </w:tr>
    </w:tbl>
    <w:p w14:paraId="13E7FDFC" w14:textId="77777777" w:rsidR="00392FA9" w:rsidRDefault="00392FA9"/>
    <w:sectPr w:rsidR="00392FA9" w:rsidSect="00021C04">
      <w:footerReference w:type="default" r:id="rId10"/>
      <w:pgSz w:w="12240" w:h="15840"/>
      <w:pgMar w:top="0" w:right="0" w:bottom="0" w:left="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3759D" w14:textId="77777777" w:rsidR="003C7DD7" w:rsidRDefault="003C7DD7" w:rsidP="003C7DD7">
      <w:pPr>
        <w:spacing w:after="0" w:line="240" w:lineRule="auto"/>
      </w:pPr>
      <w:r>
        <w:separator/>
      </w:r>
    </w:p>
  </w:endnote>
  <w:endnote w:type="continuationSeparator" w:id="0">
    <w:p w14:paraId="734B2707" w14:textId="77777777" w:rsidR="003C7DD7" w:rsidRDefault="003C7DD7" w:rsidP="003C7D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3563640"/>
      <w:docPartObj>
        <w:docPartGallery w:val="Page Numbers (Bottom of Page)"/>
        <w:docPartUnique/>
      </w:docPartObj>
    </w:sdtPr>
    <w:sdtContent>
      <w:sdt>
        <w:sdtPr>
          <w:id w:val="1728636285"/>
          <w:docPartObj>
            <w:docPartGallery w:val="Page Numbers (Top of Page)"/>
            <w:docPartUnique/>
          </w:docPartObj>
        </w:sdtPr>
        <w:sdtContent>
          <w:p w14:paraId="1C295B8F" w14:textId="143B32CD" w:rsidR="003C7DD7" w:rsidRDefault="003C7DD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404F275" w14:textId="77777777" w:rsidR="003C7DD7" w:rsidRDefault="003C7D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A2425" w14:textId="77777777" w:rsidR="003C7DD7" w:rsidRDefault="003C7DD7" w:rsidP="003C7DD7">
      <w:pPr>
        <w:spacing w:after="0" w:line="240" w:lineRule="auto"/>
      </w:pPr>
      <w:r>
        <w:separator/>
      </w:r>
    </w:p>
  </w:footnote>
  <w:footnote w:type="continuationSeparator" w:id="0">
    <w:p w14:paraId="43AA3419" w14:textId="77777777" w:rsidR="003C7DD7" w:rsidRDefault="003C7DD7" w:rsidP="003C7DD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B34"/>
    <w:rsid w:val="00021C04"/>
    <w:rsid w:val="00033E74"/>
    <w:rsid w:val="000A1A9E"/>
    <w:rsid w:val="000B4502"/>
    <w:rsid w:val="000E755A"/>
    <w:rsid w:val="00104080"/>
    <w:rsid w:val="00175A5D"/>
    <w:rsid w:val="001813A9"/>
    <w:rsid w:val="002E1C19"/>
    <w:rsid w:val="0034442C"/>
    <w:rsid w:val="00392FA9"/>
    <w:rsid w:val="003B6B2F"/>
    <w:rsid w:val="003C19F2"/>
    <w:rsid w:val="003C7DD7"/>
    <w:rsid w:val="003F6BD2"/>
    <w:rsid w:val="00483487"/>
    <w:rsid w:val="004C15CA"/>
    <w:rsid w:val="004C16E9"/>
    <w:rsid w:val="00515218"/>
    <w:rsid w:val="00613A93"/>
    <w:rsid w:val="006F69A4"/>
    <w:rsid w:val="00714AA5"/>
    <w:rsid w:val="00745C53"/>
    <w:rsid w:val="00752291"/>
    <w:rsid w:val="007C1F24"/>
    <w:rsid w:val="0083600B"/>
    <w:rsid w:val="008400CD"/>
    <w:rsid w:val="00967670"/>
    <w:rsid w:val="009B4B34"/>
    <w:rsid w:val="009C12C7"/>
    <w:rsid w:val="00A1111B"/>
    <w:rsid w:val="00A4510E"/>
    <w:rsid w:val="00AA2801"/>
    <w:rsid w:val="00AF5988"/>
    <w:rsid w:val="00B74ABD"/>
    <w:rsid w:val="00BA4F08"/>
    <w:rsid w:val="00BA5CDC"/>
    <w:rsid w:val="00BB13BB"/>
    <w:rsid w:val="00BC307C"/>
    <w:rsid w:val="00C05F88"/>
    <w:rsid w:val="00C53C32"/>
    <w:rsid w:val="00C6565F"/>
    <w:rsid w:val="00CA646E"/>
    <w:rsid w:val="00CC657E"/>
    <w:rsid w:val="00D665AF"/>
    <w:rsid w:val="00D76AB2"/>
    <w:rsid w:val="00DA7FEF"/>
    <w:rsid w:val="00DF4C4E"/>
    <w:rsid w:val="00E632BB"/>
    <w:rsid w:val="00EE2D4B"/>
    <w:rsid w:val="00F85DB3"/>
    <w:rsid w:val="00F93481"/>
    <w:rsid w:val="00FC0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F135D"/>
  <w15:chartTrackingRefBased/>
  <w15:docId w15:val="{4C8884D7-F235-4A20-837C-388E8E116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character" w:styleId="Hyperlink">
    <w:name w:val="Hyperlink"/>
    <w:basedOn w:val="DefaultParagraphFont"/>
    <w:uiPriority w:val="99"/>
    <w:unhideWhenUsed/>
    <w:rsid w:val="008400CD"/>
    <w:rPr>
      <w:color w:val="0563C1" w:themeColor="hyperlink"/>
      <w:u w:val="single"/>
    </w:rPr>
  </w:style>
  <w:style w:type="character" w:styleId="UnresolvedMention">
    <w:name w:val="Unresolved Mention"/>
    <w:basedOn w:val="DefaultParagraphFont"/>
    <w:uiPriority w:val="99"/>
    <w:semiHidden/>
    <w:unhideWhenUsed/>
    <w:rsid w:val="008400CD"/>
    <w:rPr>
      <w:color w:val="605E5C"/>
      <w:shd w:val="clear" w:color="auto" w:fill="E1DFDD"/>
    </w:rPr>
  </w:style>
  <w:style w:type="character" w:styleId="FollowedHyperlink">
    <w:name w:val="FollowedHyperlink"/>
    <w:basedOn w:val="DefaultParagraphFont"/>
    <w:uiPriority w:val="99"/>
    <w:semiHidden/>
    <w:unhideWhenUsed/>
    <w:rsid w:val="00033E74"/>
    <w:rPr>
      <w:color w:val="954F72" w:themeColor="followedHyperlink"/>
      <w:u w:val="single"/>
    </w:rPr>
  </w:style>
  <w:style w:type="paragraph" w:styleId="Header">
    <w:name w:val="header"/>
    <w:basedOn w:val="Normal"/>
    <w:link w:val="HeaderChar"/>
    <w:uiPriority w:val="99"/>
    <w:unhideWhenUsed/>
    <w:rsid w:val="003C7D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7DD7"/>
  </w:style>
  <w:style w:type="paragraph" w:styleId="Footer">
    <w:name w:val="footer"/>
    <w:basedOn w:val="Normal"/>
    <w:link w:val="FooterChar"/>
    <w:uiPriority w:val="99"/>
    <w:unhideWhenUsed/>
    <w:rsid w:val="003C7D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7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6330674">
      <w:bodyDiv w:val="1"/>
      <w:marLeft w:val="0"/>
      <w:marRight w:val="0"/>
      <w:marTop w:val="0"/>
      <w:marBottom w:val="0"/>
      <w:divBdr>
        <w:top w:val="none" w:sz="0" w:space="0" w:color="auto"/>
        <w:left w:val="none" w:sz="0" w:space="0" w:color="auto"/>
        <w:bottom w:val="none" w:sz="0" w:space="0" w:color="auto"/>
        <w:right w:val="none" w:sz="0" w:space="0" w:color="auto"/>
      </w:divBdr>
    </w:div>
    <w:div w:id="1705867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yoclinic.org/diseases-conditions/gerd/symptoms-causes/syc-20361940" TargetMode="External"/><Relationship Id="rId3" Type="http://schemas.openxmlformats.org/officeDocument/2006/relationships/webSettings" Target="webSettings.xml"/><Relationship Id="rId7" Type="http://schemas.openxmlformats.org/officeDocument/2006/relationships/hyperlink" Target="https://www.medicinenet.com/gastroesophageal_reflux_disease_gerd/article.htm" TargetMode="Externa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yperlink" Target="https://www.epainassist.com/gerd-heartburn/link-between-acid-reflux-and-diarrhea-and-treatment-for-diarrhea-caused-due-to-acid-reflu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rdan\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theme).dotx</Template>
  <TotalTime>94</TotalTime>
  <Pages>5</Pages>
  <Words>855</Words>
  <Characters>4880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Jordan</dc:creator>
  <cp:keywords/>
  <dc:description/>
  <cp:lastModifiedBy>Jordan Glen</cp:lastModifiedBy>
  <cp:revision>36</cp:revision>
  <dcterms:created xsi:type="dcterms:W3CDTF">2022-01-14T01:04:00Z</dcterms:created>
  <dcterms:modified xsi:type="dcterms:W3CDTF">2022-01-14T02:50:00Z</dcterms:modified>
</cp:coreProperties>
</file>